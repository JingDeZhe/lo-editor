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9356" w14:textId="302C2847" w:rsidR="002E65DC" w:rsidRDefault="0092610D" w:rsidP="0092610D">
      <w:pPr>
        <w:pStyle w:val="1"/>
      </w:pPr>
      <w:r>
        <w:rPr>
          <w:rFonts w:hint="eastAsia"/>
        </w:rPr>
        <w:t>概述</w:t>
      </w:r>
    </w:p>
    <w:p w14:paraId="291208DB" w14:textId="7BDD49CC" w:rsidR="0092610D" w:rsidRDefault="0092610D" w:rsidP="0092610D">
      <w:r>
        <w:rPr>
          <w:rFonts w:hint="eastAsia"/>
        </w:rPr>
        <w:t>l</w:t>
      </w:r>
      <w:r>
        <w:t>o-editor</w:t>
      </w:r>
      <w:r>
        <w:rPr>
          <w:rFonts w:hint="eastAsia"/>
        </w:rPr>
        <w:t>为基于</w:t>
      </w:r>
      <w:r>
        <w:rPr>
          <w:rFonts w:hint="eastAsia"/>
        </w:rPr>
        <w:t>Vue</w:t>
      </w:r>
      <w:r>
        <w:rPr>
          <w:rFonts w:hint="eastAsia"/>
        </w:rPr>
        <w:t>的通用富文本编辑器；</w:t>
      </w:r>
    </w:p>
    <w:p w14:paraId="0858E885" w14:textId="1F471ADA" w:rsidR="0092610D" w:rsidRDefault="0092610D" w:rsidP="0092610D">
      <w:r>
        <w:rPr>
          <w:rFonts w:hint="eastAsia"/>
        </w:rPr>
        <w:t>需求环境：</w:t>
      </w:r>
      <w:r>
        <w:t>vue(</w:t>
      </w:r>
      <w:r>
        <w:rPr>
          <w:rFonts w:hint="eastAsia"/>
        </w:rPr>
        <w:t>版本不小于</w:t>
      </w:r>
      <w:r>
        <w:rPr>
          <w:rFonts w:hint="eastAsia"/>
        </w:rPr>
        <w:t>2</w:t>
      </w:r>
      <w:r>
        <w:t>.6.0)</w:t>
      </w:r>
    </w:p>
    <w:p w14:paraId="65AFAB16" w14:textId="79188D57" w:rsidR="00BF2065" w:rsidRDefault="00A169D0" w:rsidP="0092610D">
      <w:r>
        <w:rPr>
          <w:rFonts w:hint="eastAsia"/>
        </w:rPr>
        <w:t>线上演示地址：</w:t>
      </w:r>
      <w:hyperlink r:id="rId7" w:history="1">
        <w:r w:rsidRPr="00A169D0">
          <w:rPr>
            <w:rStyle w:val="ad"/>
          </w:rPr>
          <w:t>http://tmp.lotusloli.com/</w:t>
        </w:r>
      </w:hyperlink>
    </w:p>
    <w:p w14:paraId="17919BF4" w14:textId="2D848B56" w:rsidR="0092610D" w:rsidRDefault="0092610D" w:rsidP="0092610D">
      <w:pPr>
        <w:pStyle w:val="1"/>
      </w:pPr>
      <w:r>
        <w:rPr>
          <w:rFonts w:hint="eastAsia"/>
        </w:rPr>
        <w:t>介绍</w:t>
      </w:r>
    </w:p>
    <w:p w14:paraId="50E234AA" w14:textId="6BAC8E61" w:rsidR="0092610D" w:rsidRDefault="000452A0" w:rsidP="0092610D">
      <w:r>
        <w:rPr>
          <w:noProof/>
        </w:rPr>
        <w:drawing>
          <wp:anchor distT="0" distB="0" distL="114300" distR="114300" simplePos="0" relativeHeight="251711488" behindDoc="0" locked="0" layoutInCell="1" allowOverlap="1" wp14:anchorId="303D327B" wp14:editId="3B082067">
            <wp:simplePos x="0" y="0"/>
            <wp:positionH relativeFrom="column">
              <wp:posOffset>0</wp:posOffset>
            </wp:positionH>
            <wp:positionV relativeFrom="paragraph">
              <wp:posOffset>364205</wp:posOffset>
            </wp:positionV>
            <wp:extent cx="5274310" cy="26092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10D">
        <w:rPr>
          <w:rFonts w:hint="eastAsia"/>
        </w:rPr>
        <w:t>组件表现为通用的富文本编辑器，样式如下：</w:t>
      </w:r>
    </w:p>
    <w:p w14:paraId="6EE28B48" w14:textId="464CCBDE" w:rsidR="00EC612C" w:rsidRDefault="000452A0" w:rsidP="0092610D">
      <w:r>
        <w:rPr>
          <w:noProof/>
        </w:rPr>
        <w:drawing>
          <wp:anchor distT="0" distB="0" distL="114300" distR="114300" simplePos="0" relativeHeight="251713536" behindDoc="0" locked="0" layoutInCell="1" allowOverlap="1" wp14:anchorId="4B628631" wp14:editId="7063BB23">
            <wp:simplePos x="0" y="0"/>
            <wp:positionH relativeFrom="column">
              <wp:posOffset>0</wp:posOffset>
            </wp:positionH>
            <wp:positionV relativeFrom="paragraph">
              <wp:posOffset>3276970</wp:posOffset>
            </wp:positionV>
            <wp:extent cx="5274310" cy="2241550"/>
            <wp:effectExtent l="0" t="0" r="2540" b="635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12C">
        <w:rPr>
          <w:rFonts w:hint="eastAsia"/>
        </w:rPr>
        <w:t>当插入了表格并且当前光标在表格内部时，会出现针对表格功能的特定工具，如下：</w:t>
      </w:r>
    </w:p>
    <w:p w14:paraId="4879D376" w14:textId="51ABC90D" w:rsidR="000C7434" w:rsidRDefault="000C7434" w:rsidP="0092610D">
      <w:r>
        <w:rPr>
          <w:rFonts w:hint="eastAsia"/>
        </w:rPr>
        <w:t>针对表格的工具中，点击删除表格按钮会弹出细化的菜单，如下：</w:t>
      </w:r>
    </w:p>
    <w:p w14:paraId="5DAC740C" w14:textId="2FDB3F6B" w:rsidR="006F4821" w:rsidRDefault="000452A0" w:rsidP="0092610D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14344EDB" wp14:editId="7F7BB3F5">
            <wp:simplePos x="0" y="0"/>
            <wp:positionH relativeFrom="column">
              <wp:posOffset>0</wp:posOffset>
            </wp:positionH>
            <wp:positionV relativeFrom="paragraph">
              <wp:posOffset>115769</wp:posOffset>
            </wp:positionV>
            <wp:extent cx="5274310" cy="1239520"/>
            <wp:effectExtent l="0" t="0" r="254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821">
        <w:rPr>
          <w:rFonts w:hint="eastAsia"/>
        </w:rPr>
        <w:t>鼠标悬浮在工具栏按钮之上会显示功能提示，</w:t>
      </w:r>
      <w:r w:rsidR="000C7434">
        <w:rPr>
          <w:rFonts w:hint="eastAsia"/>
        </w:rPr>
        <w:t>具体的</w:t>
      </w:r>
      <w:r w:rsidR="006F4821">
        <w:rPr>
          <w:rFonts w:hint="eastAsia"/>
        </w:rPr>
        <w:t>按钮功能如下：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F4821" w14:paraId="639D6B0C" w14:textId="77777777" w:rsidTr="006F4821">
        <w:tc>
          <w:tcPr>
            <w:tcW w:w="1555" w:type="dxa"/>
          </w:tcPr>
          <w:p w14:paraId="53389C70" w14:textId="6BE2F278" w:rsidR="006F4821" w:rsidRDefault="006F4821" w:rsidP="006F4821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741" w:type="dxa"/>
          </w:tcPr>
          <w:p w14:paraId="3DD65C3D" w14:textId="5050D566" w:rsidR="006F4821" w:rsidRDefault="006F4821" w:rsidP="006F482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452A0" w14:paraId="26544F19" w14:textId="77777777" w:rsidTr="00AA34D1">
        <w:tc>
          <w:tcPr>
            <w:tcW w:w="1555" w:type="dxa"/>
          </w:tcPr>
          <w:p w14:paraId="36E44C9A" w14:textId="77777777" w:rsidR="000452A0" w:rsidRDefault="000452A0" w:rsidP="00AA34D1"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4D93C484" wp14:editId="38E6EC1F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2540</wp:posOffset>
                  </wp:positionV>
                  <wp:extent cx="361950" cy="295275"/>
                  <wp:effectExtent l="0" t="0" r="0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6F5B8D9A" w14:textId="77777777" w:rsidR="000452A0" w:rsidRDefault="000452A0" w:rsidP="00AA34D1">
            <w:r>
              <w:rPr>
                <w:rFonts w:hint="eastAsia"/>
              </w:rPr>
              <w:t>撤销上一步操作</w:t>
            </w:r>
          </w:p>
        </w:tc>
      </w:tr>
      <w:tr w:rsidR="000452A0" w14:paraId="1470FC82" w14:textId="77777777" w:rsidTr="00AA34D1">
        <w:tc>
          <w:tcPr>
            <w:tcW w:w="1555" w:type="dxa"/>
          </w:tcPr>
          <w:p w14:paraId="0B6B3931" w14:textId="77777777" w:rsidR="000452A0" w:rsidRDefault="000452A0" w:rsidP="00AA34D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0DFD37E2" wp14:editId="46558BAE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2540</wp:posOffset>
                  </wp:positionV>
                  <wp:extent cx="314325" cy="314325"/>
                  <wp:effectExtent l="0" t="0" r="9525" b="952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2B7DCEBD" w14:textId="77777777" w:rsidR="000452A0" w:rsidRDefault="000452A0" w:rsidP="00AA34D1">
            <w:r>
              <w:rPr>
                <w:rFonts w:hint="eastAsia"/>
              </w:rPr>
              <w:t>恢复上一步操作</w:t>
            </w:r>
          </w:p>
        </w:tc>
      </w:tr>
      <w:tr w:rsidR="000452A0" w14:paraId="211673D8" w14:textId="77777777" w:rsidTr="006F4821">
        <w:tc>
          <w:tcPr>
            <w:tcW w:w="1555" w:type="dxa"/>
          </w:tcPr>
          <w:p w14:paraId="45C34D3D" w14:textId="23A22A9E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F49A6EC" wp14:editId="19DED683">
                  <wp:simplePos x="0" y="0"/>
                  <wp:positionH relativeFrom="column">
                    <wp:posOffset>141889</wp:posOffset>
                  </wp:positionH>
                  <wp:positionV relativeFrom="paragraph">
                    <wp:posOffset>114</wp:posOffset>
                  </wp:positionV>
                  <wp:extent cx="352425" cy="361950"/>
                  <wp:effectExtent l="0" t="0" r="9525" b="0"/>
                  <wp:wrapSquare wrapText="bothSides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70770562" w14:textId="64D6C9BA" w:rsidR="000452A0" w:rsidRDefault="007C07AB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0452A0">
              <w:rPr>
                <w:rFonts w:hint="eastAsia"/>
              </w:rPr>
              <w:t>字体</w:t>
            </w:r>
          </w:p>
        </w:tc>
      </w:tr>
      <w:tr w:rsidR="000452A0" w14:paraId="40AC79D2" w14:textId="77777777" w:rsidTr="006F4821">
        <w:tc>
          <w:tcPr>
            <w:tcW w:w="1555" w:type="dxa"/>
          </w:tcPr>
          <w:p w14:paraId="00AE522E" w14:textId="52CD3CDE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6A50324" wp14:editId="5BD6B868">
                  <wp:simplePos x="0" y="0"/>
                  <wp:positionH relativeFrom="column">
                    <wp:posOffset>129492</wp:posOffset>
                  </wp:positionH>
                  <wp:positionV relativeFrom="paragraph">
                    <wp:posOffset>209</wp:posOffset>
                  </wp:positionV>
                  <wp:extent cx="361950" cy="352425"/>
                  <wp:effectExtent l="0" t="0" r="0" b="9525"/>
                  <wp:wrapSquare wrapText="bothSides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3A93518E" w14:textId="39314DB6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设置字体大小</w:t>
            </w:r>
          </w:p>
        </w:tc>
      </w:tr>
      <w:tr w:rsidR="000452A0" w14:paraId="6E065FC7" w14:textId="77777777" w:rsidTr="006F4821">
        <w:tc>
          <w:tcPr>
            <w:tcW w:w="1555" w:type="dxa"/>
          </w:tcPr>
          <w:p w14:paraId="6B8CBE2B" w14:textId="0218396D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765FB2FB" wp14:editId="5D934598">
                  <wp:simplePos x="0" y="0"/>
                  <wp:positionH relativeFrom="column">
                    <wp:posOffset>149964</wp:posOffset>
                  </wp:positionH>
                  <wp:positionV relativeFrom="paragraph">
                    <wp:posOffset>20234</wp:posOffset>
                  </wp:positionV>
                  <wp:extent cx="295275" cy="304800"/>
                  <wp:effectExtent l="0" t="0" r="9525" b="0"/>
                  <wp:wrapSquare wrapText="bothSides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11686C10" w14:textId="71F40E10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设置文字颜色</w:t>
            </w:r>
          </w:p>
        </w:tc>
      </w:tr>
      <w:tr w:rsidR="000452A0" w14:paraId="1C5B5255" w14:textId="77777777" w:rsidTr="006F4821">
        <w:tc>
          <w:tcPr>
            <w:tcW w:w="1555" w:type="dxa"/>
          </w:tcPr>
          <w:p w14:paraId="49734786" w14:textId="3B04DE2F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44CC92A2" wp14:editId="319AE572">
                  <wp:simplePos x="0" y="0"/>
                  <wp:positionH relativeFrom="column">
                    <wp:posOffset>177260</wp:posOffset>
                  </wp:positionH>
                  <wp:positionV relativeFrom="paragraph">
                    <wp:posOffset>43882</wp:posOffset>
                  </wp:positionV>
                  <wp:extent cx="276225" cy="333375"/>
                  <wp:effectExtent l="0" t="0" r="9525" b="9525"/>
                  <wp:wrapSquare wrapText="bothSides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668BCD99" w14:textId="540D83E0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设置文字背景色</w:t>
            </w:r>
          </w:p>
        </w:tc>
      </w:tr>
      <w:tr w:rsidR="000452A0" w14:paraId="7424DE53" w14:textId="77777777" w:rsidTr="006F4821">
        <w:tc>
          <w:tcPr>
            <w:tcW w:w="1555" w:type="dxa"/>
          </w:tcPr>
          <w:p w14:paraId="2B009365" w14:textId="542A2E31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13AE3BE" wp14:editId="35FFC099">
                  <wp:simplePos x="0" y="0"/>
                  <wp:positionH relativeFrom="column">
                    <wp:posOffset>53330</wp:posOffset>
                  </wp:positionH>
                  <wp:positionV relativeFrom="paragraph">
                    <wp:posOffset>52705</wp:posOffset>
                  </wp:positionV>
                  <wp:extent cx="409575" cy="352425"/>
                  <wp:effectExtent l="0" t="0" r="9525" b="9525"/>
                  <wp:wrapSquare wrapText="bothSides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50234542" w14:textId="627457A7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段落左对齐</w:t>
            </w:r>
          </w:p>
        </w:tc>
      </w:tr>
      <w:tr w:rsidR="000452A0" w14:paraId="3A13FA88" w14:textId="77777777" w:rsidTr="006F4821">
        <w:tc>
          <w:tcPr>
            <w:tcW w:w="1555" w:type="dxa"/>
          </w:tcPr>
          <w:p w14:paraId="1EAF0196" w14:textId="5047C96F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6D077A91" wp14:editId="6D7A2E6B">
                  <wp:simplePos x="0" y="0"/>
                  <wp:positionH relativeFrom="column">
                    <wp:posOffset>111864</wp:posOffset>
                  </wp:positionH>
                  <wp:positionV relativeFrom="paragraph">
                    <wp:posOffset>41341</wp:posOffset>
                  </wp:positionV>
                  <wp:extent cx="333375" cy="342900"/>
                  <wp:effectExtent l="0" t="0" r="9525" b="0"/>
                  <wp:wrapSquare wrapText="bothSides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3ADC8CD7" w14:textId="5F84A249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段落居中对齐</w:t>
            </w:r>
          </w:p>
        </w:tc>
      </w:tr>
      <w:tr w:rsidR="000452A0" w14:paraId="2B5C125E" w14:textId="77777777" w:rsidTr="006F4821">
        <w:tc>
          <w:tcPr>
            <w:tcW w:w="1555" w:type="dxa"/>
          </w:tcPr>
          <w:p w14:paraId="0F30CBC6" w14:textId="67DDF48C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48FB8CB4" wp14:editId="39A72D8B">
                  <wp:simplePos x="0" y="0"/>
                  <wp:positionH relativeFrom="column">
                    <wp:posOffset>109021</wp:posOffset>
                  </wp:positionH>
                  <wp:positionV relativeFrom="paragraph">
                    <wp:posOffset>60069</wp:posOffset>
                  </wp:positionV>
                  <wp:extent cx="285750" cy="304800"/>
                  <wp:effectExtent l="0" t="0" r="0" b="0"/>
                  <wp:wrapSquare wrapText="bothSides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5E061B8F" w14:textId="17C1CF04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段落右对齐</w:t>
            </w:r>
          </w:p>
        </w:tc>
      </w:tr>
      <w:tr w:rsidR="000452A0" w14:paraId="3AADA317" w14:textId="77777777" w:rsidTr="006F4821">
        <w:tc>
          <w:tcPr>
            <w:tcW w:w="1555" w:type="dxa"/>
          </w:tcPr>
          <w:p w14:paraId="0B3A331A" w14:textId="6A8F1FE3" w:rsidR="000452A0" w:rsidRDefault="000452A0" w:rsidP="006F48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FC73FCE" wp14:editId="2CF069AE">
                  <wp:simplePos x="0" y="0"/>
                  <wp:positionH relativeFrom="column">
                    <wp:posOffset>107306</wp:posOffset>
                  </wp:positionH>
                  <wp:positionV relativeFrom="paragraph">
                    <wp:posOffset>50165</wp:posOffset>
                  </wp:positionV>
                  <wp:extent cx="314325" cy="352425"/>
                  <wp:effectExtent l="0" t="0" r="9525" b="9525"/>
                  <wp:wrapSquare wrapText="bothSides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52C71641" w14:textId="23C193E0" w:rsidR="000452A0" w:rsidRDefault="000452A0" w:rsidP="005244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段落两侧对齐</w:t>
            </w:r>
          </w:p>
        </w:tc>
      </w:tr>
      <w:tr w:rsidR="006F4821" w14:paraId="2BD0908D" w14:textId="77777777" w:rsidTr="006F4821">
        <w:tc>
          <w:tcPr>
            <w:tcW w:w="1555" w:type="dxa"/>
          </w:tcPr>
          <w:p w14:paraId="5392A90F" w14:textId="3207FF6D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7DEB4C3" wp14:editId="6CA3DDAC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79375</wp:posOffset>
                  </wp:positionV>
                  <wp:extent cx="333375" cy="266700"/>
                  <wp:effectExtent l="0" t="0" r="9525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3C6C8FAC" w14:textId="7BBA5CB7" w:rsidR="006F4821" w:rsidRDefault="006F4821" w:rsidP="0092610D">
            <w:r>
              <w:rPr>
                <w:rFonts w:hint="eastAsia"/>
              </w:rPr>
              <w:t>粗体</w:t>
            </w:r>
          </w:p>
        </w:tc>
      </w:tr>
      <w:tr w:rsidR="006F4821" w14:paraId="078CEC5D" w14:textId="77777777" w:rsidTr="006F4821">
        <w:tc>
          <w:tcPr>
            <w:tcW w:w="1555" w:type="dxa"/>
          </w:tcPr>
          <w:p w14:paraId="7DAFB62B" w14:textId="08A23439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1BA2BB3" wp14:editId="33BA434B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88265</wp:posOffset>
                  </wp:positionV>
                  <wp:extent cx="342900" cy="314325"/>
                  <wp:effectExtent l="0" t="0" r="0" b="952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58EC97EB" w14:textId="2599A3E0" w:rsidR="006F4821" w:rsidRDefault="006F4821" w:rsidP="0092610D">
            <w:r>
              <w:rPr>
                <w:rFonts w:hint="eastAsia"/>
              </w:rPr>
              <w:t>斜体</w:t>
            </w:r>
          </w:p>
        </w:tc>
      </w:tr>
      <w:tr w:rsidR="006F4821" w14:paraId="3BBBF4B0" w14:textId="77777777" w:rsidTr="006F4821">
        <w:tc>
          <w:tcPr>
            <w:tcW w:w="1555" w:type="dxa"/>
          </w:tcPr>
          <w:p w14:paraId="41C11E7D" w14:textId="67CF14E4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E616871" wp14:editId="772AF3F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58752</wp:posOffset>
                  </wp:positionV>
                  <wp:extent cx="304800" cy="266700"/>
                  <wp:effectExtent l="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28BB7D20" w14:textId="301EAB88" w:rsidR="006F4821" w:rsidRDefault="006F4821" w:rsidP="0092610D">
            <w:r>
              <w:rPr>
                <w:rFonts w:hint="eastAsia"/>
              </w:rPr>
              <w:t>下换线</w:t>
            </w:r>
          </w:p>
        </w:tc>
      </w:tr>
      <w:tr w:rsidR="006F4821" w14:paraId="55E6D826" w14:textId="77777777" w:rsidTr="006F4821">
        <w:tc>
          <w:tcPr>
            <w:tcW w:w="1555" w:type="dxa"/>
          </w:tcPr>
          <w:p w14:paraId="276CA74D" w14:textId="7956A70D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C5394A3" wp14:editId="07683FF8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54610</wp:posOffset>
                  </wp:positionV>
                  <wp:extent cx="295275" cy="333375"/>
                  <wp:effectExtent l="0" t="0" r="9525" b="952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0E5B0BF8" w14:textId="2540E6B6" w:rsidR="006F4821" w:rsidRDefault="006F4821" w:rsidP="0092610D">
            <w:r>
              <w:rPr>
                <w:rFonts w:hint="eastAsia"/>
              </w:rPr>
              <w:t>删除线</w:t>
            </w:r>
          </w:p>
        </w:tc>
      </w:tr>
      <w:tr w:rsidR="006F4821" w14:paraId="00B90356" w14:textId="77777777" w:rsidTr="006F4821">
        <w:tc>
          <w:tcPr>
            <w:tcW w:w="1555" w:type="dxa"/>
          </w:tcPr>
          <w:p w14:paraId="642015FD" w14:textId="2E716B38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02B0F52" wp14:editId="4A6B977A">
                  <wp:simplePos x="0" y="0"/>
                  <wp:positionH relativeFrom="column">
                    <wp:posOffset>200044</wp:posOffset>
                  </wp:positionH>
                  <wp:positionV relativeFrom="paragraph">
                    <wp:posOffset>123</wp:posOffset>
                  </wp:positionV>
                  <wp:extent cx="295275" cy="304800"/>
                  <wp:effectExtent l="0" t="0" r="9525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3DF87BFA" w14:textId="31D7970F" w:rsidR="006F4821" w:rsidRDefault="006F4821" w:rsidP="0092610D">
            <w:r>
              <w:rPr>
                <w:rFonts w:hint="eastAsia"/>
              </w:rPr>
              <w:t>一级标题</w:t>
            </w:r>
          </w:p>
        </w:tc>
      </w:tr>
      <w:tr w:rsidR="006F4821" w14:paraId="1B0BA5B3" w14:textId="77777777" w:rsidTr="006F4821">
        <w:tc>
          <w:tcPr>
            <w:tcW w:w="1555" w:type="dxa"/>
          </w:tcPr>
          <w:p w14:paraId="197F9712" w14:textId="61E7105A" w:rsidR="006F4821" w:rsidRDefault="003257F5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FBA9B2E" wp14:editId="0872ED4E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54819</wp:posOffset>
                  </wp:positionV>
                  <wp:extent cx="314325" cy="259080"/>
                  <wp:effectExtent l="0" t="0" r="9525" b="762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-990"/>
                          <a:stretch/>
                        </pic:blipFill>
                        <pic:spPr bwMode="auto">
                          <a:xfrm>
                            <a:off x="0" y="0"/>
                            <a:ext cx="314325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41" w:type="dxa"/>
          </w:tcPr>
          <w:p w14:paraId="4ED34BB1" w14:textId="29995313" w:rsidR="006F4821" w:rsidRDefault="006F4821" w:rsidP="0092610D">
            <w:r>
              <w:rPr>
                <w:rFonts w:hint="eastAsia"/>
              </w:rPr>
              <w:t>二级标题</w:t>
            </w:r>
          </w:p>
        </w:tc>
      </w:tr>
      <w:tr w:rsidR="006F4821" w14:paraId="05D616D5" w14:textId="77777777" w:rsidTr="006F4821">
        <w:tc>
          <w:tcPr>
            <w:tcW w:w="1555" w:type="dxa"/>
          </w:tcPr>
          <w:p w14:paraId="4A8489A1" w14:textId="78A15FD9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567C16B" wp14:editId="11E19F74">
                  <wp:simplePos x="0" y="0"/>
                  <wp:positionH relativeFrom="column">
                    <wp:posOffset>135037</wp:posOffset>
                  </wp:positionH>
                  <wp:positionV relativeFrom="paragraph">
                    <wp:posOffset>41976</wp:posOffset>
                  </wp:positionV>
                  <wp:extent cx="323850" cy="257175"/>
                  <wp:effectExtent l="0" t="0" r="0" b="9525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59A0B895" w14:textId="3C849289" w:rsidR="006F4821" w:rsidRDefault="006F4821" w:rsidP="0092610D">
            <w:r>
              <w:rPr>
                <w:rFonts w:hint="eastAsia"/>
              </w:rPr>
              <w:t>三级标题</w:t>
            </w:r>
          </w:p>
        </w:tc>
      </w:tr>
      <w:tr w:rsidR="006F4821" w14:paraId="7E1D60A3" w14:textId="77777777" w:rsidTr="006F4821">
        <w:tc>
          <w:tcPr>
            <w:tcW w:w="1555" w:type="dxa"/>
          </w:tcPr>
          <w:p w14:paraId="5C1A824F" w14:textId="56B00C40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AD2D1E3" wp14:editId="6820AAF9">
                  <wp:simplePos x="0" y="0"/>
                  <wp:positionH relativeFrom="column">
                    <wp:posOffset>163612</wp:posOffset>
                  </wp:positionH>
                  <wp:positionV relativeFrom="paragraph">
                    <wp:posOffset>20396</wp:posOffset>
                  </wp:positionV>
                  <wp:extent cx="304800" cy="295275"/>
                  <wp:effectExtent l="0" t="0" r="0" b="9525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0005EB38" w14:textId="2C6BA040" w:rsidR="006F4821" w:rsidRDefault="006F4821" w:rsidP="0092610D">
            <w:r>
              <w:rPr>
                <w:rFonts w:hint="eastAsia"/>
              </w:rPr>
              <w:t>无序列表</w:t>
            </w:r>
          </w:p>
        </w:tc>
      </w:tr>
      <w:tr w:rsidR="006F4821" w14:paraId="51588129" w14:textId="77777777" w:rsidTr="006F4821">
        <w:tc>
          <w:tcPr>
            <w:tcW w:w="1555" w:type="dxa"/>
          </w:tcPr>
          <w:p w14:paraId="2516BCAA" w14:textId="0B296E2A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4F740657" wp14:editId="2D1DBBED">
                  <wp:simplePos x="0" y="0"/>
                  <wp:positionH relativeFrom="column">
                    <wp:posOffset>144562</wp:posOffset>
                  </wp:positionH>
                  <wp:positionV relativeFrom="paragraph">
                    <wp:posOffset>64353</wp:posOffset>
                  </wp:positionV>
                  <wp:extent cx="323850" cy="295275"/>
                  <wp:effectExtent l="0" t="0" r="0" b="9525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74508DB0" w14:textId="34F26755" w:rsidR="006F4821" w:rsidRDefault="006F4821" w:rsidP="0092610D">
            <w:r>
              <w:rPr>
                <w:rFonts w:hint="eastAsia"/>
              </w:rPr>
              <w:t>有序列表</w:t>
            </w:r>
          </w:p>
        </w:tc>
      </w:tr>
      <w:tr w:rsidR="006F4821" w14:paraId="666C0CB5" w14:textId="77777777" w:rsidTr="006F4821">
        <w:tc>
          <w:tcPr>
            <w:tcW w:w="1555" w:type="dxa"/>
          </w:tcPr>
          <w:p w14:paraId="3D785118" w14:textId="293AABF4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1" locked="0" layoutInCell="1" allowOverlap="1" wp14:anchorId="4AE3777F" wp14:editId="618F02AA">
                  <wp:simplePos x="0" y="0"/>
                  <wp:positionH relativeFrom="column">
                    <wp:posOffset>143140</wp:posOffset>
                  </wp:positionH>
                  <wp:positionV relativeFrom="paragraph">
                    <wp:posOffset>57529</wp:posOffset>
                  </wp:positionV>
                  <wp:extent cx="295275" cy="295275"/>
                  <wp:effectExtent l="0" t="0" r="9525" b="9525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4BCBD9B7" w14:textId="1E402859" w:rsidR="006F4821" w:rsidRDefault="006F4821" w:rsidP="0092610D">
            <w:r>
              <w:rPr>
                <w:rFonts w:hint="eastAsia"/>
              </w:rPr>
              <w:t>引用</w:t>
            </w:r>
          </w:p>
        </w:tc>
      </w:tr>
      <w:tr w:rsidR="006F4821" w14:paraId="0CE4CF2F" w14:textId="77777777" w:rsidTr="006F4821">
        <w:tc>
          <w:tcPr>
            <w:tcW w:w="1555" w:type="dxa"/>
          </w:tcPr>
          <w:p w14:paraId="5C2CD246" w14:textId="06C7E6FD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3DF523E5" wp14:editId="72234A98">
                  <wp:simplePos x="0" y="0"/>
                  <wp:positionH relativeFrom="column">
                    <wp:posOffset>156788</wp:posOffset>
                  </wp:positionH>
                  <wp:positionV relativeFrom="paragraph">
                    <wp:posOffset>190</wp:posOffset>
                  </wp:positionV>
                  <wp:extent cx="295275" cy="295275"/>
                  <wp:effectExtent l="0" t="0" r="9525" b="9525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3E8B9BCD" w14:textId="490EB03F" w:rsidR="006F4821" w:rsidRDefault="006F4821" w:rsidP="0092610D">
            <w:r>
              <w:rPr>
                <w:rFonts w:hint="eastAsia"/>
              </w:rPr>
              <w:t>分隔线</w:t>
            </w:r>
          </w:p>
        </w:tc>
      </w:tr>
      <w:tr w:rsidR="006F4821" w14:paraId="64C8A43F" w14:textId="77777777" w:rsidTr="006F4821">
        <w:tc>
          <w:tcPr>
            <w:tcW w:w="1555" w:type="dxa"/>
          </w:tcPr>
          <w:p w14:paraId="4B81A399" w14:textId="0613D72C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2325F58" wp14:editId="75AC5062">
                  <wp:simplePos x="0" y="0"/>
                  <wp:positionH relativeFrom="column">
                    <wp:posOffset>115987</wp:posOffset>
                  </wp:positionH>
                  <wp:positionV relativeFrom="paragraph">
                    <wp:posOffset>37058</wp:posOffset>
                  </wp:positionV>
                  <wp:extent cx="352425" cy="333375"/>
                  <wp:effectExtent l="0" t="0" r="9525" b="9525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476E1280" w14:textId="703AAE73" w:rsidR="006F4821" w:rsidRDefault="006F4821" w:rsidP="0092610D">
            <w:r>
              <w:rPr>
                <w:rFonts w:hint="eastAsia"/>
              </w:rPr>
              <w:t>插入表格</w:t>
            </w:r>
          </w:p>
        </w:tc>
      </w:tr>
      <w:tr w:rsidR="006F4821" w14:paraId="7443D4B4" w14:textId="77777777" w:rsidTr="006F4821">
        <w:tc>
          <w:tcPr>
            <w:tcW w:w="1555" w:type="dxa"/>
          </w:tcPr>
          <w:p w14:paraId="31B5CDAF" w14:textId="7E934BB9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73CCF722" wp14:editId="029D93BD">
                  <wp:simplePos x="0" y="0"/>
                  <wp:positionH relativeFrom="column">
                    <wp:posOffset>95515</wp:posOffset>
                  </wp:positionH>
                  <wp:positionV relativeFrom="paragraph">
                    <wp:posOffset>46422</wp:posOffset>
                  </wp:positionV>
                  <wp:extent cx="342900" cy="266700"/>
                  <wp:effectExtent l="0" t="0" r="0" b="0"/>
                  <wp:wrapSquare wrapText="bothSides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26A0720B" w14:textId="7716773D" w:rsidR="006F4821" w:rsidRDefault="006F4821" w:rsidP="0092610D">
            <w:r>
              <w:rPr>
                <w:rFonts w:hint="eastAsia"/>
              </w:rPr>
              <w:t>在</w:t>
            </w:r>
            <w:r w:rsidR="00EC612C">
              <w:rPr>
                <w:rFonts w:hint="eastAsia"/>
              </w:rPr>
              <w:t>左</w:t>
            </w:r>
            <w:r>
              <w:rPr>
                <w:rFonts w:hint="eastAsia"/>
              </w:rPr>
              <w:t>侧插入列</w:t>
            </w:r>
          </w:p>
        </w:tc>
      </w:tr>
      <w:tr w:rsidR="006F4821" w14:paraId="52FCFDC7" w14:textId="77777777" w:rsidTr="006F4821">
        <w:tc>
          <w:tcPr>
            <w:tcW w:w="1555" w:type="dxa"/>
          </w:tcPr>
          <w:p w14:paraId="771AE600" w14:textId="3E846E8C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7991CD9E" wp14:editId="2DB513A2">
                  <wp:simplePos x="0" y="0"/>
                  <wp:positionH relativeFrom="column">
                    <wp:posOffset>143140</wp:posOffset>
                  </wp:positionH>
                  <wp:positionV relativeFrom="paragraph">
                    <wp:posOffset>61339</wp:posOffset>
                  </wp:positionV>
                  <wp:extent cx="285750" cy="304800"/>
                  <wp:effectExtent l="0" t="0" r="0" b="0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5DF67540" w14:textId="6C82EFFB" w:rsidR="006F4821" w:rsidRDefault="006F4821" w:rsidP="0092610D">
            <w:r>
              <w:rPr>
                <w:rFonts w:hint="eastAsia"/>
              </w:rPr>
              <w:t>在</w:t>
            </w:r>
            <w:r w:rsidR="00EC612C">
              <w:rPr>
                <w:rFonts w:hint="eastAsia"/>
              </w:rPr>
              <w:t>右</w:t>
            </w:r>
            <w:r>
              <w:rPr>
                <w:rFonts w:hint="eastAsia"/>
              </w:rPr>
              <w:t>侧插入列</w:t>
            </w:r>
          </w:p>
        </w:tc>
      </w:tr>
      <w:tr w:rsidR="006F4821" w14:paraId="5F2688FE" w14:textId="77777777" w:rsidTr="006F4821">
        <w:tc>
          <w:tcPr>
            <w:tcW w:w="1555" w:type="dxa"/>
          </w:tcPr>
          <w:p w14:paraId="5AB6677C" w14:textId="63CCADF5" w:rsidR="006F4821" w:rsidRDefault="006F4821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3E3A77DB" wp14:editId="7BD222AB">
                  <wp:simplePos x="0" y="0"/>
                  <wp:positionH relativeFrom="column">
                    <wp:posOffset>91392</wp:posOffset>
                  </wp:positionH>
                  <wp:positionV relativeFrom="paragraph">
                    <wp:posOffset>50705</wp:posOffset>
                  </wp:positionV>
                  <wp:extent cx="323850" cy="295275"/>
                  <wp:effectExtent l="0" t="0" r="0" b="9525"/>
                  <wp:wrapSquare wrapText="bothSides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22ACEDAB" w14:textId="64D13CE8" w:rsidR="006F4821" w:rsidRDefault="006F4821" w:rsidP="0092610D">
            <w:r>
              <w:rPr>
                <w:rFonts w:hint="eastAsia"/>
              </w:rPr>
              <w:t>在</w:t>
            </w:r>
            <w:r w:rsidR="00EC612C">
              <w:rPr>
                <w:rFonts w:hint="eastAsia"/>
              </w:rPr>
              <w:t>上</w:t>
            </w:r>
            <w:r>
              <w:rPr>
                <w:rFonts w:hint="eastAsia"/>
              </w:rPr>
              <w:t>方插入行</w:t>
            </w:r>
          </w:p>
        </w:tc>
      </w:tr>
      <w:tr w:rsidR="006F4821" w14:paraId="5C453BB6" w14:textId="77777777" w:rsidTr="006F4821">
        <w:tc>
          <w:tcPr>
            <w:tcW w:w="1555" w:type="dxa"/>
          </w:tcPr>
          <w:p w14:paraId="0C7FA154" w14:textId="16E8F7E2" w:rsidR="006F4821" w:rsidRDefault="00BE356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27A4F21" wp14:editId="14900961">
                  <wp:simplePos x="0" y="0"/>
                  <wp:positionH relativeFrom="column">
                    <wp:posOffset>119825</wp:posOffset>
                  </wp:positionH>
                  <wp:positionV relativeFrom="paragraph">
                    <wp:posOffset>23410</wp:posOffset>
                  </wp:positionV>
                  <wp:extent cx="285750" cy="304800"/>
                  <wp:effectExtent l="0" t="0" r="0" b="0"/>
                  <wp:wrapSquare wrapText="bothSides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175CC02D" w14:textId="30D333AA" w:rsidR="006F4821" w:rsidRDefault="006F4821" w:rsidP="0092610D">
            <w:r>
              <w:rPr>
                <w:rFonts w:hint="eastAsia"/>
              </w:rPr>
              <w:t>在</w:t>
            </w:r>
            <w:r w:rsidR="00EC612C">
              <w:rPr>
                <w:rFonts w:hint="eastAsia"/>
              </w:rPr>
              <w:t>下</w:t>
            </w:r>
            <w:r>
              <w:rPr>
                <w:rFonts w:hint="eastAsia"/>
              </w:rPr>
              <w:t>方插入行</w:t>
            </w:r>
          </w:p>
        </w:tc>
      </w:tr>
      <w:tr w:rsidR="006F4821" w14:paraId="04AD0178" w14:textId="77777777" w:rsidTr="006F4821">
        <w:tc>
          <w:tcPr>
            <w:tcW w:w="1555" w:type="dxa"/>
          </w:tcPr>
          <w:p w14:paraId="7E9FFBEF" w14:textId="5CD19BBC" w:rsidR="006F4821" w:rsidRDefault="00BE356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7050719B" wp14:editId="28C9D118">
                  <wp:simplePos x="0" y="0"/>
                  <wp:positionH relativeFrom="column">
                    <wp:posOffset>88549</wp:posOffset>
                  </wp:positionH>
                  <wp:positionV relativeFrom="paragraph">
                    <wp:posOffset>43246</wp:posOffset>
                  </wp:positionV>
                  <wp:extent cx="285750" cy="314325"/>
                  <wp:effectExtent l="0" t="0" r="0" b="9525"/>
                  <wp:wrapSquare wrapText="bothSides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l="1" r="9090"/>
                          <a:stretch/>
                        </pic:blipFill>
                        <pic:spPr bwMode="auto">
                          <a:xfrm>
                            <a:off x="0" y="0"/>
                            <a:ext cx="285750" cy="314325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6741" w:type="dxa"/>
          </w:tcPr>
          <w:p w14:paraId="5A90EBA5" w14:textId="0F534B06" w:rsidR="006F4821" w:rsidRDefault="006F4821" w:rsidP="0092610D">
            <w:r>
              <w:rPr>
                <w:rFonts w:hint="eastAsia"/>
              </w:rPr>
              <w:t>删除列</w:t>
            </w:r>
          </w:p>
        </w:tc>
      </w:tr>
      <w:tr w:rsidR="006F4821" w14:paraId="0279CB7D" w14:textId="77777777" w:rsidTr="006F4821">
        <w:tc>
          <w:tcPr>
            <w:tcW w:w="1555" w:type="dxa"/>
          </w:tcPr>
          <w:p w14:paraId="35A9DEDF" w14:textId="48A96BDC" w:rsidR="006F4821" w:rsidRDefault="00BE356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269BA1DA" wp14:editId="2A403015">
                  <wp:simplePos x="0" y="0"/>
                  <wp:positionH relativeFrom="column">
                    <wp:posOffset>107599</wp:posOffset>
                  </wp:positionH>
                  <wp:positionV relativeFrom="paragraph">
                    <wp:posOffset>38</wp:posOffset>
                  </wp:positionV>
                  <wp:extent cx="304800" cy="361950"/>
                  <wp:effectExtent l="0" t="0" r="0" b="0"/>
                  <wp:wrapSquare wrapText="bothSides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r="13513"/>
                          <a:stretch/>
                        </pic:blipFill>
                        <pic:spPr bwMode="auto">
                          <a:xfrm>
                            <a:off x="0" y="0"/>
                            <a:ext cx="304800" cy="36195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6741" w:type="dxa"/>
          </w:tcPr>
          <w:p w14:paraId="50D7D100" w14:textId="49969960" w:rsidR="006F4821" w:rsidRDefault="006F4821" w:rsidP="0092610D">
            <w:r>
              <w:rPr>
                <w:rFonts w:hint="eastAsia"/>
              </w:rPr>
              <w:t>删除行</w:t>
            </w:r>
          </w:p>
        </w:tc>
      </w:tr>
      <w:tr w:rsidR="006F4821" w14:paraId="694A6767" w14:textId="77777777" w:rsidTr="006F4821">
        <w:tc>
          <w:tcPr>
            <w:tcW w:w="1555" w:type="dxa"/>
          </w:tcPr>
          <w:p w14:paraId="67795151" w14:textId="496C1D7C" w:rsidR="006F4821" w:rsidRDefault="00BE356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3B4029A" wp14:editId="16B4DBA6">
                  <wp:simplePos x="0" y="0"/>
                  <wp:positionH relativeFrom="column">
                    <wp:posOffset>133473</wp:posOffset>
                  </wp:positionH>
                  <wp:positionV relativeFrom="paragraph">
                    <wp:posOffset>370</wp:posOffset>
                  </wp:positionV>
                  <wp:extent cx="304800" cy="342900"/>
                  <wp:effectExtent l="0" t="0" r="0" b="0"/>
                  <wp:wrapSquare wrapText="bothSides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34317B0D" w14:textId="4EA54B75" w:rsidR="006F4821" w:rsidRDefault="006F4821" w:rsidP="0092610D">
            <w:r>
              <w:rPr>
                <w:rFonts w:hint="eastAsia"/>
              </w:rPr>
              <w:t>删除表格</w:t>
            </w:r>
          </w:p>
        </w:tc>
      </w:tr>
      <w:tr w:rsidR="006F4821" w14:paraId="0391DCFA" w14:textId="77777777" w:rsidTr="006F4821">
        <w:tc>
          <w:tcPr>
            <w:tcW w:w="1555" w:type="dxa"/>
          </w:tcPr>
          <w:p w14:paraId="1FF76AD8" w14:textId="5B34B833" w:rsidR="006F4821" w:rsidRDefault="00BE356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108B54CC" wp14:editId="3653510B">
                  <wp:simplePos x="0" y="0"/>
                  <wp:positionH relativeFrom="column">
                    <wp:posOffset>152665</wp:posOffset>
                  </wp:positionH>
                  <wp:positionV relativeFrom="paragraph">
                    <wp:posOffset>522</wp:posOffset>
                  </wp:positionV>
                  <wp:extent cx="276225" cy="361950"/>
                  <wp:effectExtent l="0" t="0" r="9525" b="0"/>
                  <wp:wrapSquare wrapText="bothSides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71CA93B8" w14:textId="556D3A65" w:rsidR="006F4821" w:rsidRDefault="006F4821" w:rsidP="0092610D">
            <w:r>
              <w:rPr>
                <w:rFonts w:hint="eastAsia"/>
              </w:rPr>
              <w:t>插入图片</w:t>
            </w:r>
          </w:p>
        </w:tc>
      </w:tr>
      <w:tr w:rsidR="006F4821" w14:paraId="453D34FE" w14:textId="77777777" w:rsidTr="006F4821">
        <w:tc>
          <w:tcPr>
            <w:tcW w:w="1555" w:type="dxa"/>
          </w:tcPr>
          <w:p w14:paraId="4B9B89E0" w14:textId="44ACB003" w:rsidR="006F4821" w:rsidRDefault="00BE356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2FE92BB2" wp14:editId="5FD790D1">
                  <wp:simplePos x="0" y="0"/>
                  <wp:positionH relativeFrom="column">
                    <wp:posOffset>136316</wp:posOffset>
                  </wp:positionH>
                  <wp:positionV relativeFrom="paragraph">
                    <wp:posOffset>369</wp:posOffset>
                  </wp:positionV>
                  <wp:extent cx="285750" cy="352425"/>
                  <wp:effectExtent l="0" t="0" r="0" b="9525"/>
                  <wp:wrapSquare wrapText="bothSides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290523DA" w14:textId="13F8680B" w:rsidR="006F4821" w:rsidRDefault="006F4821" w:rsidP="0092610D">
            <w:r>
              <w:rPr>
                <w:rFonts w:hint="eastAsia"/>
              </w:rPr>
              <w:t>插入内嵌网页</w:t>
            </w:r>
          </w:p>
        </w:tc>
      </w:tr>
      <w:tr w:rsidR="00C63A6D" w14:paraId="782E6CB9" w14:textId="77777777" w:rsidTr="006F4821">
        <w:tc>
          <w:tcPr>
            <w:tcW w:w="1555" w:type="dxa"/>
          </w:tcPr>
          <w:p w14:paraId="19DEB61C" w14:textId="136E17B0" w:rsidR="00C63A6D" w:rsidRDefault="00C63A6D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018F82F3" wp14:editId="5BA22EB6">
                  <wp:simplePos x="0" y="0"/>
                  <wp:positionH relativeFrom="column">
                    <wp:posOffset>122668</wp:posOffset>
                  </wp:positionH>
                  <wp:positionV relativeFrom="paragraph">
                    <wp:posOffset>33247</wp:posOffset>
                  </wp:positionV>
                  <wp:extent cx="314325" cy="314325"/>
                  <wp:effectExtent l="0" t="0" r="9525" b="9525"/>
                  <wp:wrapSquare wrapText="bothSides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0FFD017A" w14:textId="65A0FA10" w:rsidR="00C63A6D" w:rsidRDefault="00C63A6D" w:rsidP="0092610D">
            <w:pPr>
              <w:rPr>
                <w:rFonts w:hint="eastAsia"/>
              </w:rPr>
            </w:pPr>
            <w:r>
              <w:rPr>
                <w:rFonts w:hint="eastAsia"/>
              </w:rPr>
              <w:t>插入视频</w:t>
            </w:r>
          </w:p>
        </w:tc>
      </w:tr>
      <w:tr w:rsidR="00C63A6D" w14:paraId="2C2DBC75" w14:textId="77777777" w:rsidTr="006F4821">
        <w:tc>
          <w:tcPr>
            <w:tcW w:w="1555" w:type="dxa"/>
          </w:tcPr>
          <w:p w14:paraId="6C8BDDF3" w14:textId="763A4192" w:rsidR="00C63A6D" w:rsidRDefault="00C63A6D" w:rsidP="0092610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33F27194" wp14:editId="0275BFC2">
                  <wp:simplePos x="0" y="0"/>
                  <wp:positionH relativeFrom="column">
                    <wp:posOffset>143140</wp:posOffset>
                  </wp:positionH>
                  <wp:positionV relativeFrom="paragraph">
                    <wp:posOffset>511</wp:posOffset>
                  </wp:positionV>
                  <wp:extent cx="285750" cy="304800"/>
                  <wp:effectExtent l="0" t="0" r="0" b="0"/>
                  <wp:wrapSquare wrapText="bothSides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4CCE94C2" w14:textId="48D30F50" w:rsidR="00C63A6D" w:rsidRDefault="00C63A6D" w:rsidP="009261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切换预览模式</w:t>
            </w:r>
          </w:p>
        </w:tc>
      </w:tr>
      <w:tr w:rsidR="0065743C" w14:paraId="00439B52" w14:textId="77777777" w:rsidTr="006F4821">
        <w:tc>
          <w:tcPr>
            <w:tcW w:w="1555" w:type="dxa"/>
          </w:tcPr>
          <w:p w14:paraId="5346FB5D" w14:textId="14D00883" w:rsidR="0065743C" w:rsidRDefault="0065743C" w:rsidP="009261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0BE339D9" wp14:editId="3CBD06C4">
                  <wp:simplePos x="0" y="0"/>
                  <wp:positionH relativeFrom="column">
                    <wp:posOffset>143140</wp:posOffset>
                  </wp:positionH>
                  <wp:positionV relativeFrom="paragraph">
                    <wp:posOffset>190</wp:posOffset>
                  </wp:positionV>
                  <wp:extent cx="361950" cy="342900"/>
                  <wp:effectExtent l="0" t="0" r="0" b="0"/>
                  <wp:wrapSquare wrapText="bothSides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41" w:type="dxa"/>
          </w:tcPr>
          <w:p w14:paraId="65261013" w14:textId="002DC92C" w:rsidR="0065743C" w:rsidRDefault="0065743C" w:rsidP="0092610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切换编辑模式</w:t>
            </w:r>
          </w:p>
        </w:tc>
      </w:tr>
    </w:tbl>
    <w:p w14:paraId="55B14F65" w14:textId="1F05CC59" w:rsidR="007C07AB" w:rsidRDefault="007C07AB" w:rsidP="001A3D19">
      <w:pPr>
        <w:pStyle w:val="2"/>
      </w:pPr>
      <w:r>
        <w:rPr>
          <w:rFonts w:hint="eastAsia"/>
        </w:rPr>
        <w:t>设置字体</w:t>
      </w:r>
    </w:p>
    <w:p w14:paraId="3C7D3BC3" w14:textId="12586991" w:rsidR="007C07AB" w:rsidRDefault="007C07AB" w:rsidP="007C07AB">
      <w:r>
        <w:rPr>
          <w:noProof/>
        </w:rPr>
        <w:drawing>
          <wp:anchor distT="0" distB="0" distL="114300" distR="114300" simplePos="0" relativeHeight="251737088" behindDoc="0" locked="0" layoutInCell="1" allowOverlap="1" wp14:anchorId="08C97306" wp14:editId="4D2AA47C">
            <wp:simplePos x="0" y="0"/>
            <wp:positionH relativeFrom="column">
              <wp:posOffset>0</wp:posOffset>
            </wp:positionH>
            <wp:positionV relativeFrom="paragraph">
              <wp:posOffset>282793</wp:posOffset>
            </wp:positionV>
            <wp:extent cx="5274310" cy="1397000"/>
            <wp:effectExtent l="0" t="0" r="254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点击设置字体按钮会弹出字体列表，支持四种基本字体；</w:t>
      </w:r>
    </w:p>
    <w:p w14:paraId="266E04BC" w14:textId="42830FAE" w:rsidR="00755AEE" w:rsidRDefault="00755AEE" w:rsidP="001A3D19">
      <w:pPr>
        <w:pStyle w:val="2"/>
      </w:pPr>
      <w:r>
        <w:rPr>
          <w:rFonts w:hint="eastAsia"/>
        </w:rPr>
        <w:lastRenderedPageBreak/>
        <w:t>设置字体大小</w:t>
      </w:r>
    </w:p>
    <w:p w14:paraId="38FD6F43" w14:textId="242D98DD" w:rsidR="00755AEE" w:rsidRDefault="00755AEE" w:rsidP="00755AEE">
      <w:r>
        <w:rPr>
          <w:noProof/>
        </w:rPr>
        <w:drawing>
          <wp:anchor distT="0" distB="0" distL="114300" distR="114300" simplePos="0" relativeHeight="251739136" behindDoc="0" locked="0" layoutInCell="1" allowOverlap="1" wp14:anchorId="34312ED7" wp14:editId="6E7D7226">
            <wp:simplePos x="0" y="0"/>
            <wp:positionH relativeFrom="column">
              <wp:posOffset>0</wp:posOffset>
            </wp:positionH>
            <wp:positionV relativeFrom="paragraph">
              <wp:posOffset>343734</wp:posOffset>
            </wp:positionV>
            <wp:extent cx="5274310" cy="1440180"/>
            <wp:effectExtent l="0" t="0" r="2540" b="762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点击设置字体大小按钮会弹出字体尺寸列表，默认列表如下：</w:t>
      </w:r>
    </w:p>
    <w:p w14:paraId="62F5ABDB" w14:textId="044E2231" w:rsidR="00755AEE" w:rsidRPr="00755AEE" w:rsidRDefault="00430C48" w:rsidP="00755AE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7CF36210" wp14:editId="38B79180">
            <wp:simplePos x="0" y="0"/>
            <wp:positionH relativeFrom="column">
              <wp:posOffset>61415</wp:posOffset>
            </wp:positionH>
            <wp:positionV relativeFrom="paragraph">
              <wp:posOffset>1947800</wp:posOffset>
            </wp:positionV>
            <wp:extent cx="5274310" cy="180340"/>
            <wp:effectExtent l="0" t="0" r="254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09320717" wp14:editId="1EA1C159">
            <wp:simplePos x="0" y="0"/>
            <wp:positionH relativeFrom="column">
              <wp:posOffset>67945</wp:posOffset>
            </wp:positionH>
            <wp:positionV relativeFrom="paragraph">
              <wp:posOffset>2212824</wp:posOffset>
            </wp:positionV>
            <wp:extent cx="5274310" cy="190500"/>
            <wp:effectExtent l="0" t="0" r="254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0B7E7E69" wp14:editId="6181FA2B">
            <wp:simplePos x="0" y="0"/>
            <wp:positionH relativeFrom="column">
              <wp:posOffset>0</wp:posOffset>
            </wp:positionH>
            <wp:positionV relativeFrom="paragraph">
              <wp:posOffset>2498583</wp:posOffset>
            </wp:positionV>
            <wp:extent cx="5274310" cy="1994535"/>
            <wp:effectExtent l="0" t="0" r="2540" b="571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AEE">
        <w:rPr>
          <w:rFonts w:hint="eastAsia"/>
        </w:rPr>
        <w:t>可以通过组件</w:t>
      </w:r>
      <w:proofErr w:type="spellStart"/>
      <w:r w:rsidR="00F42B4B">
        <w:rPr>
          <w:rFonts w:hint="eastAsia"/>
        </w:rPr>
        <w:t>f</w:t>
      </w:r>
      <w:r w:rsidR="00F42B4B">
        <w:t>ontSizes</w:t>
      </w:r>
      <w:proofErr w:type="spellEnd"/>
      <w:r w:rsidR="00755AEE">
        <w:rPr>
          <w:rFonts w:hint="eastAsia"/>
        </w:rPr>
        <w:t>属性自定义字体列表的内容：</w:t>
      </w:r>
    </w:p>
    <w:p w14:paraId="59FA40BD" w14:textId="0EB07C52" w:rsidR="00F42B4B" w:rsidRDefault="00F42B4B" w:rsidP="001A3D19">
      <w:pPr>
        <w:pStyle w:val="2"/>
      </w:pPr>
      <w:r>
        <w:rPr>
          <w:rFonts w:hint="eastAsia"/>
        </w:rPr>
        <w:t>设置文字颜色</w:t>
      </w:r>
    </w:p>
    <w:p w14:paraId="239E00E0" w14:textId="48D89DD1" w:rsidR="00F42B4B" w:rsidRDefault="00F42B4B" w:rsidP="00F42B4B">
      <w:r>
        <w:rPr>
          <w:noProof/>
        </w:rPr>
        <w:drawing>
          <wp:anchor distT="0" distB="0" distL="114300" distR="114300" simplePos="0" relativeHeight="251747328" behindDoc="0" locked="0" layoutInCell="1" allowOverlap="1" wp14:anchorId="56B09C8D" wp14:editId="6416DFE5">
            <wp:simplePos x="0" y="0"/>
            <wp:positionH relativeFrom="column">
              <wp:posOffset>0</wp:posOffset>
            </wp:positionH>
            <wp:positionV relativeFrom="paragraph">
              <wp:posOffset>364206</wp:posOffset>
            </wp:positionV>
            <wp:extent cx="5274310" cy="1223010"/>
            <wp:effectExtent l="0" t="0" r="254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点击设置文字颜色按钮会弹出文字颜色列表，默认颜色如下：</w:t>
      </w:r>
    </w:p>
    <w:p w14:paraId="06B5316C" w14:textId="0EF35C35" w:rsidR="00F42B4B" w:rsidRDefault="00430219" w:rsidP="00F42B4B">
      <w:r>
        <w:rPr>
          <w:noProof/>
        </w:rPr>
        <w:drawing>
          <wp:anchor distT="0" distB="0" distL="114300" distR="114300" simplePos="0" relativeHeight="251749376" behindDoc="0" locked="0" layoutInCell="1" allowOverlap="1" wp14:anchorId="4250C70B" wp14:editId="20B7A5BB">
            <wp:simplePos x="0" y="0"/>
            <wp:positionH relativeFrom="column">
              <wp:posOffset>0</wp:posOffset>
            </wp:positionH>
            <wp:positionV relativeFrom="paragraph">
              <wp:posOffset>1651635</wp:posOffset>
            </wp:positionV>
            <wp:extent cx="5274310" cy="160020"/>
            <wp:effectExtent l="0" t="0" r="254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B4B">
        <w:rPr>
          <w:rFonts w:hint="eastAsia"/>
        </w:rPr>
        <w:t>可以通过组件</w:t>
      </w:r>
      <w:proofErr w:type="spellStart"/>
      <w:r w:rsidR="00F42B4B">
        <w:rPr>
          <w:rFonts w:hint="eastAsia"/>
        </w:rPr>
        <w:t>f</w:t>
      </w:r>
      <w:r w:rsidR="00F42B4B">
        <w:t>ont</w:t>
      </w:r>
      <w:r w:rsidR="00F42B4B">
        <w:rPr>
          <w:rFonts w:hint="eastAsia"/>
        </w:rPr>
        <w:t>Colors</w:t>
      </w:r>
      <w:proofErr w:type="spellEnd"/>
      <w:r w:rsidR="00F42B4B">
        <w:rPr>
          <w:rFonts w:hint="eastAsia"/>
        </w:rPr>
        <w:t>属性</w:t>
      </w:r>
      <w:r w:rsidR="00F42B4B">
        <w:rPr>
          <w:rFonts w:hint="eastAsia"/>
        </w:rPr>
        <w:t>自定义文字颜色</w:t>
      </w:r>
      <w:r w:rsidR="00F42B4B">
        <w:rPr>
          <w:rFonts w:hint="eastAsia"/>
        </w:rPr>
        <w:t>列表的内容：</w:t>
      </w:r>
    </w:p>
    <w:p w14:paraId="27F4C013" w14:textId="12C55DEC" w:rsidR="00F42B4B" w:rsidRDefault="00430219" w:rsidP="00430219">
      <w:pPr>
        <w:pStyle w:val="2"/>
      </w:pPr>
      <w:r>
        <w:rPr>
          <w:rFonts w:hint="eastAsia"/>
        </w:rPr>
        <w:lastRenderedPageBreak/>
        <w:t>设置文本背景色</w:t>
      </w:r>
    </w:p>
    <w:p w14:paraId="13D9F039" w14:textId="7C6853D3" w:rsidR="00430219" w:rsidRDefault="00430219" w:rsidP="00430219">
      <w:r>
        <w:rPr>
          <w:noProof/>
        </w:rPr>
        <w:drawing>
          <wp:anchor distT="0" distB="0" distL="114300" distR="114300" simplePos="0" relativeHeight="251751424" behindDoc="0" locked="0" layoutInCell="1" allowOverlap="1" wp14:anchorId="4A2ED774" wp14:editId="6EBA9BC0">
            <wp:simplePos x="0" y="0"/>
            <wp:positionH relativeFrom="column">
              <wp:posOffset>0</wp:posOffset>
            </wp:positionH>
            <wp:positionV relativeFrom="paragraph">
              <wp:posOffset>330086</wp:posOffset>
            </wp:positionV>
            <wp:extent cx="5274310" cy="1296670"/>
            <wp:effectExtent l="0" t="0" r="254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点击设置文字</w:t>
      </w:r>
      <w:r>
        <w:rPr>
          <w:rFonts w:hint="eastAsia"/>
        </w:rPr>
        <w:t>背景</w:t>
      </w:r>
      <w:r>
        <w:rPr>
          <w:rFonts w:hint="eastAsia"/>
        </w:rPr>
        <w:t>色按钮会弹出文字</w:t>
      </w:r>
      <w:r>
        <w:rPr>
          <w:rFonts w:hint="eastAsia"/>
        </w:rPr>
        <w:t>背景色</w:t>
      </w:r>
      <w:r>
        <w:rPr>
          <w:rFonts w:hint="eastAsia"/>
        </w:rPr>
        <w:t>色列表，默认颜色如下：</w:t>
      </w:r>
    </w:p>
    <w:p w14:paraId="38B0E440" w14:textId="5F012307" w:rsidR="00430219" w:rsidRPr="00430219" w:rsidRDefault="00430219" w:rsidP="00430219">
      <w:pPr>
        <w:rPr>
          <w:rFonts w:hint="eastAsia"/>
        </w:rPr>
      </w:pPr>
      <w:r>
        <w:rPr>
          <w:rFonts w:hint="eastAsia"/>
        </w:rPr>
        <w:t>可以通过组件</w:t>
      </w:r>
      <w:proofErr w:type="spellStart"/>
      <w:r>
        <w:rPr>
          <w:rFonts w:hint="eastAsia"/>
        </w:rPr>
        <w:t>bg</w:t>
      </w:r>
      <w:r>
        <w:rPr>
          <w:rFonts w:hint="eastAsia"/>
        </w:rPr>
        <w:t>Colors</w:t>
      </w:r>
      <w:proofErr w:type="spellEnd"/>
      <w:r>
        <w:rPr>
          <w:rFonts w:hint="eastAsia"/>
        </w:rPr>
        <w:t>属性自定义</w:t>
      </w:r>
      <w:r>
        <w:rPr>
          <w:rFonts w:hint="eastAsia"/>
        </w:rPr>
        <w:t>背景色</w:t>
      </w:r>
      <w:r>
        <w:rPr>
          <w:rFonts w:hint="eastAsia"/>
        </w:rPr>
        <w:t>色列表的内容</w:t>
      </w:r>
      <w:r>
        <w:rPr>
          <w:rFonts w:hint="eastAsia"/>
        </w:rPr>
        <w:t>，设置方式与</w:t>
      </w:r>
      <w:r w:rsidR="00FD719C">
        <w:rPr>
          <w:rFonts w:hint="eastAsia"/>
        </w:rPr>
        <w:t>设置</w:t>
      </w:r>
      <w:r>
        <w:rPr>
          <w:rFonts w:hint="eastAsia"/>
        </w:rPr>
        <w:t>文字颜色相同。</w:t>
      </w:r>
    </w:p>
    <w:p w14:paraId="17667EDD" w14:textId="0F58BA93" w:rsidR="0092610D" w:rsidRDefault="001A3D19" w:rsidP="001A3D19">
      <w:pPr>
        <w:pStyle w:val="2"/>
      </w:pPr>
      <w:r>
        <w:rPr>
          <w:rFonts w:hint="eastAsia"/>
        </w:rPr>
        <w:t>插入图片</w:t>
      </w:r>
    </w:p>
    <w:p w14:paraId="2F9A6EB0" w14:textId="4927C054" w:rsidR="001A3D19" w:rsidRDefault="00067E94" w:rsidP="001A3D19">
      <w:r>
        <w:rPr>
          <w:rFonts w:hint="eastAsia"/>
        </w:rPr>
        <w:t>编辑器内，有三种方式可以插入图片：</w:t>
      </w:r>
    </w:p>
    <w:p w14:paraId="150A3048" w14:textId="39688573" w:rsidR="00067E94" w:rsidRDefault="00067E94" w:rsidP="00067E94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点击插入图片按钮，弹出图片选择窗口，选择图片以插入；</w:t>
      </w:r>
    </w:p>
    <w:p w14:paraId="79D46BB5" w14:textId="5C1A734D" w:rsidR="00067E94" w:rsidRDefault="00067E94" w:rsidP="00067E94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将图片拖拽到编辑区域插入；</w:t>
      </w:r>
    </w:p>
    <w:p w14:paraId="7DC62EB4" w14:textId="07935291" w:rsidR="00067E94" w:rsidRDefault="00067E94" w:rsidP="00067E94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通过屏幕截图工具截取的图片</w:t>
      </w:r>
      <w:r w:rsidR="00187AA2">
        <w:rPr>
          <w:rFonts w:hint="eastAsia"/>
        </w:rPr>
        <w:t>复制后</w:t>
      </w:r>
      <w:r>
        <w:rPr>
          <w:rFonts w:hint="eastAsia"/>
        </w:rPr>
        <w:t>可以粘贴插入；</w:t>
      </w:r>
    </w:p>
    <w:p w14:paraId="287BC2D3" w14:textId="24B35D0F" w:rsidR="003A291C" w:rsidRDefault="003A291C" w:rsidP="003A291C">
      <w:pPr>
        <w:pStyle w:val="2"/>
      </w:pPr>
      <w:r>
        <w:rPr>
          <w:rFonts w:hint="eastAsia"/>
        </w:rPr>
        <w:t>插入内嵌网页</w:t>
      </w:r>
    </w:p>
    <w:p w14:paraId="1005C572" w14:textId="67A0E042" w:rsidR="003A291C" w:rsidRDefault="003A291C" w:rsidP="003A291C">
      <w:r>
        <w:rPr>
          <w:rFonts w:hint="eastAsia"/>
        </w:rPr>
        <w:t>点击插入内嵌网页的按钮，会弹出输入</w:t>
      </w:r>
      <w:r>
        <w:rPr>
          <w:rFonts w:hint="eastAsia"/>
        </w:rPr>
        <w:t>URL</w:t>
      </w:r>
      <w:r>
        <w:rPr>
          <w:rFonts w:hint="eastAsia"/>
        </w:rPr>
        <w:t>的窗口，确认后即可插入内嵌网页。</w:t>
      </w:r>
    </w:p>
    <w:p w14:paraId="1A24C80B" w14:textId="4CD627C3" w:rsidR="006A7172" w:rsidRDefault="006A7172" w:rsidP="00F12587">
      <w:pPr>
        <w:pStyle w:val="2"/>
      </w:pPr>
      <w:r>
        <w:rPr>
          <w:rFonts w:hint="eastAsia"/>
        </w:rPr>
        <w:t>插入视频</w:t>
      </w:r>
    </w:p>
    <w:p w14:paraId="4EC05030" w14:textId="5F24F530" w:rsidR="006A7172" w:rsidRPr="006A7172" w:rsidRDefault="006A7172" w:rsidP="006A7172">
      <w:pPr>
        <w:rPr>
          <w:rFonts w:hint="eastAsia"/>
        </w:rPr>
      </w:pPr>
      <w:r>
        <w:rPr>
          <w:rFonts w:hint="eastAsia"/>
        </w:rPr>
        <w:t>点击插入</w:t>
      </w:r>
      <w:r>
        <w:rPr>
          <w:rFonts w:hint="eastAsia"/>
        </w:rPr>
        <w:t>视频</w:t>
      </w:r>
      <w:r>
        <w:rPr>
          <w:rFonts w:hint="eastAsia"/>
        </w:rPr>
        <w:t>的按钮，会弹出输入</w:t>
      </w:r>
      <w:r>
        <w:rPr>
          <w:rFonts w:hint="eastAsia"/>
        </w:rPr>
        <w:t>URL</w:t>
      </w:r>
      <w:r>
        <w:rPr>
          <w:rFonts w:hint="eastAsia"/>
        </w:rPr>
        <w:t>的窗口，确认后即可插入</w:t>
      </w:r>
      <w:r>
        <w:rPr>
          <w:rFonts w:hint="eastAsia"/>
        </w:rPr>
        <w:t>视频</w:t>
      </w:r>
      <w:r>
        <w:rPr>
          <w:rFonts w:hint="eastAsia"/>
        </w:rPr>
        <w:t>。</w:t>
      </w:r>
    </w:p>
    <w:p w14:paraId="21C8430F" w14:textId="040DA2A2" w:rsidR="00F12587" w:rsidRDefault="00F12587" w:rsidP="00F12587">
      <w:pPr>
        <w:pStyle w:val="2"/>
      </w:pPr>
      <w:r>
        <w:rPr>
          <w:rFonts w:hint="eastAsia"/>
        </w:rPr>
        <w:t>复制文本</w:t>
      </w:r>
    </w:p>
    <w:p w14:paraId="686B14D5" w14:textId="43B4EA55" w:rsidR="00F12587" w:rsidRDefault="00F12587" w:rsidP="00F12587">
      <w:r>
        <w:rPr>
          <w:rFonts w:hint="eastAsia"/>
        </w:rPr>
        <w:t>复制文本时，如果文本存在样式，粘贴到编辑器内可以保留样式。</w:t>
      </w:r>
    </w:p>
    <w:p w14:paraId="0E8EA6F5" w14:textId="15B1E6C6" w:rsidR="003F69CE" w:rsidRDefault="003F69CE" w:rsidP="003F69CE">
      <w:pPr>
        <w:pStyle w:val="2"/>
      </w:pPr>
      <w:r>
        <w:rPr>
          <w:rFonts w:hint="eastAsia"/>
        </w:rPr>
        <w:t>切换预览模式和编辑模式</w:t>
      </w:r>
    </w:p>
    <w:p w14:paraId="64EF054E" w14:textId="6BEEE377" w:rsidR="003F69CE" w:rsidRDefault="00C0723D" w:rsidP="003F69CE">
      <w:r>
        <w:rPr>
          <w:noProof/>
        </w:rPr>
        <w:drawing>
          <wp:anchor distT="0" distB="0" distL="114300" distR="114300" simplePos="0" relativeHeight="251759616" behindDoc="0" locked="0" layoutInCell="1" allowOverlap="1" wp14:anchorId="74EEA577" wp14:editId="5D4B1659">
            <wp:simplePos x="0" y="0"/>
            <wp:positionH relativeFrom="column">
              <wp:posOffset>0</wp:posOffset>
            </wp:positionH>
            <wp:positionV relativeFrom="paragraph">
              <wp:posOffset>524567</wp:posOffset>
            </wp:positionV>
            <wp:extent cx="5274310" cy="1971675"/>
            <wp:effectExtent l="0" t="0" r="2540" b="952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在编辑模式下，点击预览按钮可以切换到预览模式，预览模式下没有工具栏，内</w:t>
      </w:r>
      <w:r>
        <w:rPr>
          <w:rFonts w:hint="eastAsia"/>
        </w:rPr>
        <w:lastRenderedPageBreak/>
        <w:t>容不可编辑：</w:t>
      </w:r>
    </w:p>
    <w:p w14:paraId="374DD66C" w14:textId="33B074F5" w:rsidR="00C0723D" w:rsidRDefault="00C0723D" w:rsidP="003F69CE">
      <w:r>
        <w:rPr>
          <w:rFonts w:hint="eastAsia"/>
        </w:rPr>
        <w:t>在预览模式下，点击右上角的编辑按钮，可以切换到编辑模式：</w:t>
      </w:r>
    </w:p>
    <w:p w14:paraId="1383A26A" w14:textId="72DF6544" w:rsidR="00C0723D" w:rsidRPr="003F69CE" w:rsidRDefault="00C0723D" w:rsidP="003F69C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7F3CD7DD" wp14:editId="4E32D204">
            <wp:simplePos x="0" y="0"/>
            <wp:positionH relativeFrom="column">
              <wp:posOffset>6493</wp:posOffset>
            </wp:positionH>
            <wp:positionV relativeFrom="paragraph">
              <wp:posOffset>1450</wp:posOffset>
            </wp:positionV>
            <wp:extent cx="5274310" cy="2317115"/>
            <wp:effectExtent l="0" t="0" r="2540" b="6985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723D" w:rsidRPr="003F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848ED" w14:textId="77777777" w:rsidR="0089321B" w:rsidRDefault="0089321B" w:rsidP="006F4821">
      <w:pPr>
        <w:spacing w:line="240" w:lineRule="auto"/>
      </w:pPr>
      <w:r>
        <w:separator/>
      </w:r>
    </w:p>
  </w:endnote>
  <w:endnote w:type="continuationSeparator" w:id="0">
    <w:p w14:paraId="4B73B123" w14:textId="77777777" w:rsidR="0089321B" w:rsidRDefault="0089321B" w:rsidP="006F4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05C55" w14:textId="77777777" w:rsidR="0089321B" w:rsidRDefault="0089321B" w:rsidP="006F4821">
      <w:pPr>
        <w:spacing w:line="240" w:lineRule="auto"/>
      </w:pPr>
      <w:r>
        <w:separator/>
      </w:r>
    </w:p>
  </w:footnote>
  <w:footnote w:type="continuationSeparator" w:id="0">
    <w:p w14:paraId="72458022" w14:textId="77777777" w:rsidR="0089321B" w:rsidRDefault="0089321B" w:rsidP="006F48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3E01"/>
    <w:multiLevelType w:val="hybridMultilevel"/>
    <w:tmpl w:val="DD408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B4"/>
    <w:rsid w:val="00012C22"/>
    <w:rsid w:val="000452A0"/>
    <w:rsid w:val="00067E94"/>
    <w:rsid w:val="000C7434"/>
    <w:rsid w:val="00187AA2"/>
    <w:rsid w:val="001A3D19"/>
    <w:rsid w:val="00280413"/>
    <w:rsid w:val="002E65DC"/>
    <w:rsid w:val="003257F5"/>
    <w:rsid w:val="003A291C"/>
    <w:rsid w:val="003F69CE"/>
    <w:rsid w:val="004013E9"/>
    <w:rsid w:val="00430219"/>
    <w:rsid w:val="00430C48"/>
    <w:rsid w:val="004B0111"/>
    <w:rsid w:val="00510535"/>
    <w:rsid w:val="0052443D"/>
    <w:rsid w:val="0065743C"/>
    <w:rsid w:val="006A7172"/>
    <w:rsid w:val="006F4821"/>
    <w:rsid w:val="00755AEE"/>
    <w:rsid w:val="007C07AB"/>
    <w:rsid w:val="00847A4A"/>
    <w:rsid w:val="0089321B"/>
    <w:rsid w:val="0092610D"/>
    <w:rsid w:val="00A169D0"/>
    <w:rsid w:val="00B50357"/>
    <w:rsid w:val="00BA50B4"/>
    <w:rsid w:val="00BE356C"/>
    <w:rsid w:val="00BF2065"/>
    <w:rsid w:val="00C0723D"/>
    <w:rsid w:val="00C63A6D"/>
    <w:rsid w:val="00E90DCD"/>
    <w:rsid w:val="00EC612C"/>
    <w:rsid w:val="00F12587"/>
    <w:rsid w:val="00F42B4B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2A091"/>
  <w15:chartTrackingRefBased/>
  <w15:docId w15:val="{8FAE5D13-31CA-4F98-BF80-099EFA3A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DC"/>
    <w:pPr>
      <w:widowControl w:val="0"/>
      <w:spacing w:line="360" w:lineRule="exact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E65DC"/>
    <w:pPr>
      <w:keepNext/>
      <w:keepLines/>
      <w:spacing w:before="120" w:line="240" w:lineRule="auto"/>
      <w:jc w:val="left"/>
      <w:outlineLvl w:val="0"/>
    </w:pPr>
    <w:rPr>
      <w:rFonts w:ascii="微软雅黑" w:hAnsi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5DC"/>
    <w:pPr>
      <w:keepNext/>
      <w:keepLines/>
      <w:spacing w:before="120" w:line="240" w:lineRule="auto"/>
      <w:jc w:val="left"/>
      <w:outlineLvl w:val="1"/>
    </w:pPr>
    <w:rPr>
      <w:rFonts w:ascii="微软雅黑" w:hAnsi="微软雅黑" w:cs="微软雅黑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2E65DC"/>
    <w:pPr>
      <w:keepNext/>
      <w:keepLines/>
      <w:spacing w:before="12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65DC"/>
    <w:pPr>
      <w:spacing w:before="120" w:line="240" w:lineRule="auto"/>
      <w:jc w:val="left"/>
      <w:outlineLvl w:val="0"/>
    </w:pPr>
    <w:rPr>
      <w:rFonts w:ascii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65DC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E65DC"/>
    <w:pPr>
      <w:jc w:val="left"/>
      <w:outlineLvl w:val="1"/>
    </w:pPr>
    <w:rPr>
      <w:bCs/>
      <w:kern w:val="28"/>
      <w:sz w:val="21"/>
      <w:szCs w:val="32"/>
    </w:rPr>
  </w:style>
  <w:style w:type="character" w:customStyle="1" w:styleId="a6">
    <w:name w:val="副标题 字符"/>
    <w:basedOn w:val="a0"/>
    <w:link w:val="a5"/>
    <w:uiPriority w:val="11"/>
    <w:rsid w:val="002E65DC"/>
    <w:rPr>
      <w:rFonts w:ascii="Consolas" w:eastAsia="微软雅黑" w:hAnsi="Consolas"/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2E65DC"/>
    <w:rPr>
      <w:rFonts w:ascii="微软雅黑" w:eastAsia="微软雅黑" w:hAnsi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65DC"/>
    <w:rPr>
      <w:rFonts w:ascii="微软雅黑" w:eastAsia="微软雅黑" w:hAnsi="微软雅黑" w:cs="微软雅黑"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2E65DC"/>
    <w:rPr>
      <w:rFonts w:ascii="Consolas" w:eastAsia="微软雅黑" w:hAnsi="Consolas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F4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4821"/>
    <w:rPr>
      <w:rFonts w:ascii="Consolas" w:eastAsia="微软雅黑" w:hAnsi="Consolas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482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4821"/>
    <w:rPr>
      <w:rFonts w:ascii="Consolas" w:eastAsia="微软雅黑" w:hAnsi="Consolas"/>
      <w:sz w:val="18"/>
      <w:szCs w:val="18"/>
    </w:rPr>
  </w:style>
  <w:style w:type="table" w:styleId="ab">
    <w:name w:val="Table Grid"/>
    <w:basedOn w:val="a1"/>
    <w:uiPriority w:val="39"/>
    <w:rsid w:val="006F4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67E94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A169D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1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://tmp.lotusloli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zhe\Documents\&#33258;&#23450;&#20041;%20Office%20&#27169;&#26495;\&#29702;&#31185;&#31508;&#3576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理科笔记.dotx</Template>
  <TotalTime>60</TotalTime>
  <Pages>6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Jingzhe</dc:creator>
  <cp:keywords/>
  <dc:description/>
  <cp:lastModifiedBy>xin he</cp:lastModifiedBy>
  <cp:revision>28</cp:revision>
  <dcterms:created xsi:type="dcterms:W3CDTF">2020-11-04T11:17:00Z</dcterms:created>
  <dcterms:modified xsi:type="dcterms:W3CDTF">2020-11-06T09:43:00Z</dcterms:modified>
</cp:coreProperties>
</file>